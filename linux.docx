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SSH免密码登录</w:t>
      </w:r>
    </w:p>
    <w:p>
      <w:pPr>
        <w:rPr>
          <w:rFonts w:hint="default"/>
        </w:rPr>
      </w:pPr>
      <w:r>
        <w:rPr>
          <w:rFonts w:hint="default"/>
        </w:rPr>
        <w:t>服务器上的操作: 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</w:rPr>
        <w:t>linux服务器上创建免密登录的用户.  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useradd git       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   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</w:rPr>
        <w:t xml:space="preserve"> passwd git  </w:t>
      </w:r>
      <w:r>
        <w:rPr>
          <w:rFonts w:hint="default"/>
        </w:rPr>
        <w:t xml:space="preserve">      </w:t>
      </w:r>
    </w:p>
    <w:p>
      <w:pPr>
        <w:rPr>
          <w:rFonts w:hint="default"/>
        </w:rPr>
      </w:pPr>
      <w:r>
        <w:rPr>
          <w:rFonts w:hint="default"/>
        </w:rPr>
        <w:t>     至此在./home/下就会产生一个git文件夹, 即是git用户目录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改变git目录为700,  .ssh文件为700,  authorized_keys文件600. 以上文件的权限必须如此,高了低了都不行,此步骤非常重要. 如果没有.ssh和authorized_keys文件需要自己手动创建.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本地window环境的操作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在window下打开git bash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本地生成公私钥对：</w:t>
      </w:r>
      <w:r>
        <w:rPr>
          <w:rFonts w:hint="default"/>
          <w:color w:val="FF0000"/>
        </w:rPr>
        <w:t>ssh-keygen -t rsa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在用户目录/.ssh目录下，将公钥内容添加到linux服务器 /home/git/.ssh/authorized_keys文件中，配置完重启ssh: </w:t>
      </w:r>
      <w:r>
        <w:rPr>
          <w:rFonts w:hint="eastAsia"/>
          <w:color w:val="FF0000"/>
          <w:lang w:val="en-US" w:eastAsia="zh-CN"/>
        </w:rPr>
        <w:t>service sshd restart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</w:rPr>
        <w:t> </w:t>
      </w:r>
      <w:r>
        <w:rPr>
          <w:rFonts w:hint="default"/>
          <w:color w:val="FF0000"/>
        </w:rPr>
        <w:t xml:space="preserve">ssh-copy-id -i ~/.ssh/id_rsa.pub git@111.22.180.99     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(该命令解释:  111.22.180.99 为你服务器IP地址, git为你服务器上用户名, 也就是你要为那个linux用户配置免密登录.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登录命令：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</w:rPr>
        <w:t xml:space="preserve">ssh </w:t>
      </w: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"mailto:git@111.22.180.99" </w:instrText>
      </w:r>
      <w:r>
        <w:rPr>
          <w:rFonts w:hint="default"/>
          <w:color w:val="FF0000"/>
        </w:rPr>
        <w:fldChar w:fldCharType="separate"/>
      </w:r>
      <w:r>
        <w:rPr>
          <w:rStyle w:val="11"/>
          <w:rFonts w:hint="default"/>
          <w:color w:val="FF0000"/>
        </w:rPr>
        <w:t>git@111.22.180.99</w:t>
      </w:r>
      <w:r>
        <w:rPr>
          <w:rFonts w:hint="default"/>
          <w:color w:val="FF0000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原文链接：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"https://blog.csdn.net/weixin_37281289/article/details/86658005"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https://blog.csdn.net/weixin_37281289/article/details/86658005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Jdk环境：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JAVA_HOME=/mnt/jdk/jdk1.8.0_171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JRE_HOME=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${JAVA_HOME}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/jre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CLASSPATH=.: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${JAVA_HOME}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/lib: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${JRE_HOME}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/lib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export  PATH=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${JAVA_HOME}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/bin: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$PATH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Tomcat解压即可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安装宝塔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wget &amp;&amp; wget -O install.sh http://download.bt.cn/install/install.sh &amp;&amp; sh install.sh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wget http://dev.mysql.com/get/mysql-community-release-el7-5.noarch.rpm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rpm -ivh mysql-community-release-el7-5.noarch.rpm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yum install mysql-community-server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service mysqld restart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mysql -u root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set password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'root'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@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%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=password(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zhongjihuajun@2019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grant all privileges on *.* to root@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identified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juran</w:t>
      </w:r>
      <w:bookmarkStart w:id="0" w:name="_GoBack"/>
      <w:bookmarkEnd w:id="0"/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@2019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create user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juranding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@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localhost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identified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juranding_test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rPr>
          <w:rFonts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查看mysql启动时读取配置文件的默认目录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--help|grep 'my.cnf'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5.Nginx服务器</w:t>
      </w:r>
    </w:p>
    <w:p>
      <w:pPr>
        <w:pStyle w:val="6"/>
        <w:keepNext w:val="0"/>
        <w:keepLines w:val="0"/>
        <w:widowControl/>
        <w:suppressLineNumbers w:val="0"/>
        <w:spacing w:before="76" w:beforeAutospacing="0" w:after="76" w:afterAutospacing="0"/>
        <w:ind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1.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yum -y install gcc zlib zlib-devel pcre-devel openssl openssl-devel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//创建一个文件夹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/usr/local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mkdir nginx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nginx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//下载tar包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wget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//nginx.org/download/nginx-1.13.7.tar.gz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tar -xvf nginx-1.13.7.tar.g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z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firstLine="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cd /usr/local/nginx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configure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./configure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--with-http_ssl_module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make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make install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d nginx/sbin/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启动：./nginx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重启：./nginx -s reload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NGINX_https配置教程:https://www.cnblogs.com/saneri/p/5391821.html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6.redis服务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1.下载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wget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"http://download.redis.io/releases/redis-4.0.8.tar.gz" </w:instrTex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http://download.redis.io/releases/redis-4.0.8.tar.gz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tar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xzvf redis-4.0.8.tar.gz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cd redis-4.0.8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</w:rPr>
        <w:t>make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&amp;&amp; cd src &amp;&amp; make install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cd ../utils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4.把redis作为一个系统的daemon进程去运行的，每次系统启动，redis进程一起启动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（1）redis utils目录下，有个redis_init_script脚本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180" w:firstLineChars="10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cd ../utils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将redis_init_script脚本拷贝到linux的/etc/init.d目录中，将redis_init_script重命名为redis_6379，6379是我们希望这个redis实例监听的端口号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mv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redis_init_script /etc/init.d/redis_6379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（3）修改redis_6379脚本的第6行的REDISPORT，设置为相同的端口号（默认就是6379）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（4）创建两个目录：/etc/redis（存放redis的配置文件），/var/redis/6379（存放redis的持久化文件）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mkdir /etc/redis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mkdir /var/redis/6379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修改redis配置文件（默认在根目录下，redis.conf），拷贝到/etc/redis目录中，修改名称为6379.conf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180" w:firstLineChars="10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mv redis.conf /etc/redis/6379.conf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（6）修改redis.conf中的部分配置为生产环境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daemonize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yes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让redis以daemon进程运行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pidfile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/var/run/redis_6379.pid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设置redis的pid文件位置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port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6379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设置redis的监听端口号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dir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/var/redis/6379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设置持久化文件的存储位置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（7）启动redis，执行cd /etc/init.d, chmod 777 redis_6379，./redis_6379 start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（8）确认redis进程是否启动，ps -ef | grep 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（9）让redis跟随系统启动自动启动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在redis_6379脚本中，最上面，加入两行注释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 chkconfig:   2345 90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 description:  Redis is a persistent key-value database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执行命令：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chkconfig redis_6379 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./redis_6379 start</w:t>
      </w:r>
    </w:p>
    <w:p>
      <w:pPr>
        <w:pStyle w:val="6"/>
        <w:keepNext w:val="0"/>
        <w:keepLines w:val="0"/>
        <w:widowControl/>
        <w:suppressLineNumbers w:val="0"/>
        <w:spacing w:before="76" w:beforeAutospacing="0" w:after="76" w:afterAutospacing="0"/>
        <w:ind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7：NODEJS环境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1：yum install -y gcc make gcc-c++ openssl-devel 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"https://nodejs.org/dist/v9.3.0/node-v9.3.0.tar.gz"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https://nodejs.org/dist/v9.3.0/node-v9.3.0.tar.gz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3：tar -xf node-v9.3.0.tar.gz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4：cd node-v9.3.0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6：make &amp;&amp; make install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8：Go环境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1：yum update -y &amp;&amp; yum install git wget bzip2 vim gcc-c++ ntp epel-release nodejs cmake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https://dl.google.com/go/go1.10.linux-amd64.tar.gz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-C /usr/local -xzf go1.10.linux-amd64.tar.gz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'export GOROOT=/usr/local/go' &gt;&gt; /etc/profile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'export PATH=$PATH:$GOROOT/bin' &gt;&gt; /etc/profile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'export GOPATH=/root/go' &gt;&gt;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'export PATH=$PATH:$GOPATH/bin' &gt;&gt;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https://blog.csdn.net/qq_35753140/article/details/79463735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9：开机自启动设置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 xml:space="preserve"> cd /etc/rc.d/init.d</w:t>
      </w:r>
    </w:p>
    <w:p>
      <w:pPr>
        <w:rPr>
          <w:rFonts w:hint="eastAsia" w:eastAsiaTheme="minorEastAsia"/>
          <w:lang w:val="en-US" w:eastAsia="zh-CN"/>
        </w:rPr>
      </w:pPr>
      <w:r>
        <w:t xml:space="preserve"> chkconfig --add </w:t>
      </w:r>
      <w:r>
        <w:rPr>
          <w:rFonts w:hint="eastAsia"/>
          <w:lang w:val="en-US" w:eastAsia="zh-CN"/>
        </w:rPr>
        <w:t>appStart.sh</w:t>
      </w:r>
    </w:p>
    <w:p>
      <w:r>
        <w:t xml:space="preserve"> chkconfig appStart.sh on</w:t>
      </w:r>
    </w:p>
    <w:p>
      <w:r>
        <w:t xml:space="preserve"> chkconfig | grep appStart.sh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10：其他注意事项：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1：注意app和环境的启动顺序，比如说mysql-&gt;redis-&gt;springBootApp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2：写脚本的时候不要使用window编辑器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3：将脚本启动放在</w:t>
      </w:r>
      <w:r>
        <w:t>/etc/rc.d/init.d</w:t>
      </w:r>
      <w:r>
        <w:rPr>
          <w:rFonts w:hint="eastAsia"/>
          <w:lang w:val="en-US" w:eastAsia="zh-CN"/>
        </w:rPr>
        <w:t>目录下，手动启动无问题再使用以上</w:t>
      </w:r>
      <w:r>
        <w:t xml:space="preserve">chkconfig </w:t>
      </w:r>
      <w:r>
        <w:rPr>
          <w:rFonts w:hint="eastAsia"/>
          <w:lang w:val="en-US" w:eastAsia="zh-CN"/>
        </w:rPr>
        <w:t>命令添加。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4：启动脚本注意文件头。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unison安装（双端文件同步）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大致思路：双端安装unison，安装环境变量。客户端生产一个ssh公钥，server添加信任在linux下信任公钥文件位置：/home/用户/.ssh/authorized_keys 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7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windows安装包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"https://www.irif.fr/~vouillon/unison/"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https://www.irif.fr/~vouillon/unison/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7"/>
        </w:numP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linux下安装：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yum install -y ocaml unison</w:t>
      </w:r>
    </w:p>
    <w:p>
      <w:pPr>
        <w:numPr>
          <w:ilvl w:val="1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查看版本：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unison -version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。打印版本号</w:t>
      </w:r>
    </w:p>
    <w:p>
      <w:pPr>
        <w:numPr>
          <w:ilvl w:val="1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配置公钥信任：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不要使用root有安全隐患。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首先创建用户: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useradd unison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密码：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passwd xxx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切换用户：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su - unison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注意上传目录的文件权限要给到新用户。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root用户 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chown -R unison /目录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unison用户：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chmod 700 /目录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11.5将客户端公钥写入到</w:t>
      </w:r>
      <w:r>
        <w:rPr>
          <w:rFonts w:hint="eastAsia"/>
          <w:lang w:val="en-US" w:eastAsia="zh-CN"/>
        </w:rPr>
        <w:t>authorized_keys 文件：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0000"/>
          <w:lang w:val="en-US" w:eastAsia="zh-CN"/>
        </w:rPr>
        <w:t xml:space="preserve">vi  ~/.ssh/authorized_keys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 inset键粘贴内容，保存退出。</w:t>
      </w:r>
    </w:p>
    <w:p>
      <w:pPr>
        <w:numPr>
          <w:ilvl w:val="0"/>
          <w:numId w:val="0"/>
        </w:numPr>
        <w:ind w:leftChars="0"/>
        <w:rPr>
          <w:color w:val="FF000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重启ssh服务： </w:t>
      </w:r>
      <w:r>
        <w:rPr>
          <w:color w:val="FF0000"/>
        </w:rPr>
        <w:t>service sshd restart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11.6客户端流程：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生成ssh公钥，配置文件链接服务端，创建文件测试。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客户端配置配置文件：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#Unison preferences file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highlight w:val="lightGray"/>
          <w:lang w:val="en-US" w:eastAsia="zh-CN"/>
        </w:rPr>
        <w:t>#同步目录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root = /home/unisonadm/test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highlight w:val="lightGray"/>
          <w:lang w:val="en-US" w:eastAsia="zh-CN"/>
        </w:rPr>
        <w:t>#同步到server端目标目录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root = ssh://unison@</w:t>
      </w:r>
      <w:r>
        <w:rPr>
          <w:rFonts w:hint="eastAsia" w:ascii="宋体" w:hAnsi="宋体" w:eastAsia="宋体" w:cs="宋体"/>
          <w:sz w:val="20"/>
          <w:szCs w:val="20"/>
          <w:highlight w:val="lightGray"/>
          <w:lang w:val="en-US" w:eastAsia="zh-CN"/>
        </w:rPr>
        <w:t>ip</w:t>
      </w: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//home/unisonadm/test/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ignore = Path runtime/*   #不同步的文件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ignore = Path application/config.php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ignore = Path application/database.php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ignore = Path LICENSE.txt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batch = true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owner = true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group = true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perms = -1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fastcheck = false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rsync = false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sshargs = -C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xferbycopying = true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 xml:space="preserve">log = true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  <w:t>logfile = /home/unisonadm/.unison/unison.log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0"/>
          <w:szCs w:val="20"/>
          <w:highlight w:val="lightGray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测试:在第一个root目录下创建文件，如果服务端配置的目标地方有说明配置成功。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参考博客链接：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"https://blog.csdn.net/z13615480737/article/details/81062573"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https://blog.csdn.net/z13615480737/article/details/81062573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rFonts w:hint="eastAsia"/>
        </w:rPr>
      </w:pPr>
      <w:r>
        <w:t>脚本appStart.sh内容：</w:t>
      </w:r>
      <w:r>
        <w:br w:type="textWrapping"/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#chkconfig: 2345 80 90</w:t>
      </w:r>
    </w:p>
    <w:p>
      <w:pPr>
        <w:rPr>
          <w:rFonts w:hint="eastAsia"/>
        </w:rPr>
      </w:pPr>
      <w:r>
        <w:rPr>
          <w:rFonts w:hint="eastAsia"/>
        </w:rPr>
        <w:t>#description:开机自动启动的脚本程序</w:t>
      </w:r>
    </w:p>
    <w:p>
      <w:pPr>
        <w:rPr>
          <w:rFonts w:hint="eastAsia"/>
        </w:rPr>
      </w:pPr>
      <w:r>
        <w:rPr>
          <w:rFonts w:hint="eastAsia"/>
        </w:rPr>
        <w:t># 开启</w:t>
      </w:r>
    </w:p>
    <w:p>
      <w:pPr>
        <w:rPr>
          <w:rFonts w:hint="eastAsia"/>
        </w:rPr>
      </w:pPr>
      <w:r>
        <w:rPr>
          <w:rFonts w:hint="eastAsia"/>
        </w:rPr>
        <w:t>echo 'hello,word!'</w:t>
      </w:r>
    </w:p>
    <w:p>
      <w:pPr>
        <w:rPr>
          <w:rFonts w:hint="eastAsia"/>
        </w:rPr>
      </w:pPr>
      <w:r>
        <w:rPr>
          <w:rFonts w:hint="eastAsia"/>
        </w:rPr>
        <w:t>cd /etc/rc.d/init.d</w:t>
      </w:r>
    </w:p>
    <w:p>
      <w:pPr>
        <w:rPr>
          <w:rFonts w:hint="eastAsia"/>
        </w:rPr>
      </w:pPr>
      <w:r>
        <w:rPr>
          <w:rFonts w:hint="eastAsia"/>
        </w:rPr>
        <w:t>nohup /mnt/java/jre1.8.0_161/bin/java -jar /mnt/jar/eureka-server-0.0.1-SNAPSHOT.jar &gt; app.log &amp;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C8996"/>
    <w:multiLevelType w:val="singleLevel"/>
    <w:tmpl w:val="928C899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2840B77"/>
    <w:multiLevelType w:val="singleLevel"/>
    <w:tmpl w:val="B2840B7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468393"/>
    <w:multiLevelType w:val="singleLevel"/>
    <w:tmpl w:val="BA468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C4B8BE"/>
    <w:multiLevelType w:val="singleLevel"/>
    <w:tmpl w:val="C4C4B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95A2B4"/>
    <w:multiLevelType w:val="singleLevel"/>
    <w:tmpl w:val="D095A2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40C537C"/>
    <w:multiLevelType w:val="multilevel"/>
    <w:tmpl w:val="D40C537C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6F1504B8"/>
    <w:multiLevelType w:val="singleLevel"/>
    <w:tmpl w:val="6F1504B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F5DEC"/>
    <w:rsid w:val="00494F79"/>
    <w:rsid w:val="00593588"/>
    <w:rsid w:val="00886B19"/>
    <w:rsid w:val="0138392B"/>
    <w:rsid w:val="01DC0DF8"/>
    <w:rsid w:val="01E90EA7"/>
    <w:rsid w:val="02537668"/>
    <w:rsid w:val="02AF5160"/>
    <w:rsid w:val="02AF5DEC"/>
    <w:rsid w:val="030314D0"/>
    <w:rsid w:val="032161C4"/>
    <w:rsid w:val="03593933"/>
    <w:rsid w:val="039B7BD1"/>
    <w:rsid w:val="051E07C8"/>
    <w:rsid w:val="05285F5C"/>
    <w:rsid w:val="05942DA1"/>
    <w:rsid w:val="05FE3841"/>
    <w:rsid w:val="0643238F"/>
    <w:rsid w:val="06432A2A"/>
    <w:rsid w:val="06DF5FEF"/>
    <w:rsid w:val="06FD3DE6"/>
    <w:rsid w:val="07146086"/>
    <w:rsid w:val="07BE6377"/>
    <w:rsid w:val="0807059E"/>
    <w:rsid w:val="08B44FEE"/>
    <w:rsid w:val="0919628E"/>
    <w:rsid w:val="098D348F"/>
    <w:rsid w:val="0B2E0CE8"/>
    <w:rsid w:val="0BB24C6F"/>
    <w:rsid w:val="0C1926B2"/>
    <w:rsid w:val="0D092139"/>
    <w:rsid w:val="0DC339B8"/>
    <w:rsid w:val="0DCF3C61"/>
    <w:rsid w:val="0E344B67"/>
    <w:rsid w:val="0E7C3389"/>
    <w:rsid w:val="0F340355"/>
    <w:rsid w:val="0F6A6FD2"/>
    <w:rsid w:val="10B50CC9"/>
    <w:rsid w:val="13BB1D6D"/>
    <w:rsid w:val="13C7667E"/>
    <w:rsid w:val="13D91A36"/>
    <w:rsid w:val="14A863E5"/>
    <w:rsid w:val="154902BE"/>
    <w:rsid w:val="15B85EE5"/>
    <w:rsid w:val="16C82A71"/>
    <w:rsid w:val="170C14CD"/>
    <w:rsid w:val="179514DD"/>
    <w:rsid w:val="179A59DB"/>
    <w:rsid w:val="181E6606"/>
    <w:rsid w:val="18697031"/>
    <w:rsid w:val="1A0B0D15"/>
    <w:rsid w:val="1A6066D4"/>
    <w:rsid w:val="1A960A8A"/>
    <w:rsid w:val="1B0B5C04"/>
    <w:rsid w:val="1BA03D93"/>
    <w:rsid w:val="1BC146F7"/>
    <w:rsid w:val="1C176AE6"/>
    <w:rsid w:val="1C397894"/>
    <w:rsid w:val="1DE07E98"/>
    <w:rsid w:val="1DE91439"/>
    <w:rsid w:val="1E9E4DFE"/>
    <w:rsid w:val="1EB762D8"/>
    <w:rsid w:val="1F2C7E5D"/>
    <w:rsid w:val="1FE654EB"/>
    <w:rsid w:val="205F1E6E"/>
    <w:rsid w:val="207619AF"/>
    <w:rsid w:val="20FE4C85"/>
    <w:rsid w:val="21F5512F"/>
    <w:rsid w:val="22614C93"/>
    <w:rsid w:val="22B216F4"/>
    <w:rsid w:val="23781057"/>
    <w:rsid w:val="23FB4913"/>
    <w:rsid w:val="240F27D3"/>
    <w:rsid w:val="244A3408"/>
    <w:rsid w:val="24787E28"/>
    <w:rsid w:val="24E838A9"/>
    <w:rsid w:val="24E96A99"/>
    <w:rsid w:val="25B3671D"/>
    <w:rsid w:val="25C1040C"/>
    <w:rsid w:val="265110A7"/>
    <w:rsid w:val="26F26EEC"/>
    <w:rsid w:val="278D29BE"/>
    <w:rsid w:val="27AC5F46"/>
    <w:rsid w:val="288812B9"/>
    <w:rsid w:val="29CC28B0"/>
    <w:rsid w:val="2A3B0E06"/>
    <w:rsid w:val="2A693C29"/>
    <w:rsid w:val="2B361B79"/>
    <w:rsid w:val="2B412CD8"/>
    <w:rsid w:val="2B7210C7"/>
    <w:rsid w:val="2C8702CE"/>
    <w:rsid w:val="2CE70EEA"/>
    <w:rsid w:val="2CF92E9F"/>
    <w:rsid w:val="2E547190"/>
    <w:rsid w:val="2E5C50C6"/>
    <w:rsid w:val="2EED4D0E"/>
    <w:rsid w:val="2EF755B1"/>
    <w:rsid w:val="2F2E0BFE"/>
    <w:rsid w:val="2FAE45C0"/>
    <w:rsid w:val="305C245E"/>
    <w:rsid w:val="30C56DBC"/>
    <w:rsid w:val="31480E24"/>
    <w:rsid w:val="31E55632"/>
    <w:rsid w:val="32045326"/>
    <w:rsid w:val="33876F64"/>
    <w:rsid w:val="34802D55"/>
    <w:rsid w:val="349358B3"/>
    <w:rsid w:val="36965871"/>
    <w:rsid w:val="37356432"/>
    <w:rsid w:val="373A148C"/>
    <w:rsid w:val="385A545A"/>
    <w:rsid w:val="386B6C13"/>
    <w:rsid w:val="390832DC"/>
    <w:rsid w:val="39142409"/>
    <w:rsid w:val="3A4415D5"/>
    <w:rsid w:val="3A92579D"/>
    <w:rsid w:val="3A941B62"/>
    <w:rsid w:val="3B4D240D"/>
    <w:rsid w:val="3BAF1F0B"/>
    <w:rsid w:val="3C573C78"/>
    <w:rsid w:val="3CF542BE"/>
    <w:rsid w:val="3DAC7D40"/>
    <w:rsid w:val="3DDE78DB"/>
    <w:rsid w:val="3E721C5B"/>
    <w:rsid w:val="3EFF5138"/>
    <w:rsid w:val="401C27F5"/>
    <w:rsid w:val="407A31B4"/>
    <w:rsid w:val="41823D57"/>
    <w:rsid w:val="418F6771"/>
    <w:rsid w:val="41977203"/>
    <w:rsid w:val="42786B89"/>
    <w:rsid w:val="436C7F51"/>
    <w:rsid w:val="43F40A9A"/>
    <w:rsid w:val="44614C7E"/>
    <w:rsid w:val="452E57B9"/>
    <w:rsid w:val="45AE7400"/>
    <w:rsid w:val="46120E66"/>
    <w:rsid w:val="46DD5FD9"/>
    <w:rsid w:val="46FE28F8"/>
    <w:rsid w:val="47F50DE1"/>
    <w:rsid w:val="49417104"/>
    <w:rsid w:val="49476F15"/>
    <w:rsid w:val="49817C02"/>
    <w:rsid w:val="49A318F9"/>
    <w:rsid w:val="4A734D7E"/>
    <w:rsid w:val="4B3E3ACE"/>
    <w:rsid w:val="4BCB3CB4"/>
    <w:rsid w:val="4D4B5D3F"/>
    <w:rsid w:val="4D532D27"/>
    <w:rsid w:val="4E13306F"/>
    <w:rsid w:val="4EAB5BA9"/>
    <w:rsid w:val="4FAC082F"/>
    <w:rsid w:val="50070208"/>
    <w:rsid w:val="50FD5813"/>
    <w:rsid w:val="522F7055"/>
    <w:rsid w:val="52774E38"/>
    <w:rsid w:val="528847BA"/>
    <w:rsid w:val="532B7753"/>
    <w:rsid w:val="54AB3F08"/>
    <w:rsid w:val="54B326F6"/>
    <w:rsid w:val="555559FE"/>
    <w:rsid w:val="55FC41D8"/>
    <w:rsid w:val="573D655A"/>
    <w:rsid w:val="574E0B2F"/>
    <w:rsid w:val="576A3E0E"/>
    <w:rsid w:val="57C17F5B"/>
    <w:rsid w:val="586E4453"/>
    <w:rsid w:val="58DD1700"/>
    <w:rsid w:val="5A6A33AC"/>
    <w:rsid w:val="5B503751"/>
    <w:rsid w:val="5CF03481"/>
    <w:rsid w:val="5F811F3B"/>
    <w:rsid w:val="607A1266"/>
    <w:rsid w:val="60865C1F"/>
    <w:rsid w:val="60D760D9"/>
    <w:rsid w:val="60ED601C"/>
    <w:rsid w:val="611C6BCD"/>
    <w:rsid w:val="613704E9"/>
    <w:rsid w:val="63D07C75"/>
    <w:rsid w:val="64E22D21"/>
    <w:rsid w:val="65880EB1"/>
    <w:rsid w:val="661775C9"/>
    <w:rsid w:val="664F4252"/>
    <w:rsid w:val="677B4406"/>
    <w:rsid w:val="67926C42"/>
    <w:rsid w:val="684C3CDE"/>
    <w:rsid w:val="68AD1D0C"/>
    <w:rsid w:val="6A2B1885"/>
    <w:rsid w:val="6ABE528C"/>
    <w:rsid w:val="6B197A5E"/>
    <w:rsid w:val="6B506591"/>
    <w:rsid w:val="6B8D10FC"/>
    <w:rsid w:val="6C4C716A"/>
    <w:rsid w:val="6D350396"/>
    <w:rsid w:val="6D535020"/>
    <w:rsid w:val="6E4452A2"/>
    <w:rsid w:val="6EF171C7"/>
    <w:rsid w:val="6F813283"/>
    <w:rsid w:val="6F857BA1"/>
    <w:rsid w:val="700615EF"/>
    <w:rsid w:val="700C13F5"/>
    <w:rsid w:val="70303C39"/>
    <w:rsid w:val="713B7222"/>
    <w:rsid w:val="7288207D"/>
    <w:rsid w:val="73070632"/>
    <w:rsid w:val="739E37EF"/>
    <w:rsid w:val="752F0383"/>
    <w:rsid w:val="7546728A"/>
    <w:rsid w:val="75CF0B08"/>
    <w:rsid w:val="75E31485"/>
    <w:rsid w:val="76021258"/>
    <w:rsid w:val="761867B5"/>
    <w:rsid w:val="77341587"/>
    <w:rsid w:val="78EA7EEF"/>
    <w:rsid w:val="790511D9"/>
    <w:rsid w:val="79457457"/>
    <w:rsid w:val="79C33A29"/>
    <w:rsid w:val="7BBD1C1F"/>
    <w:rsid w:val="7BE632C0"/>
    <w:rsid w:val="7C5F5D6B"/>
    <w:rsid w:val="7C836294"/>
    <w:rsid w:val="7D7F3682"/>
    <w:rsid w:val="7DB31D21"/>
    <w:rsid w:val="7F4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f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2018-08-28T06:52:00Z</dcterms:created>
  <dc:creator>yf</dc:creator>
  <cp:lastModifiedBy>APP,公众号，网站开发</cp:lastModifiedBy>
  <dcterms:modified xsi:type="dcterms:W3CDTF">2019-09-12T01:21:16Z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